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proofErr w:type="spellStart"/>
      <w:r w:rsidR="00BC28CE">
        <w:rPr>
          <w:rFonts w:cs="Arial"/>
          <w:lang w:val="pt-BR"/>
        </w:rPr>
        <w:t>PetLife</w:t>
      </w:r>
      <w:proofErr w:type="spellEnd"/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BC28CE">
        <w:rPr>
          <w:rFonts w:cs="Arial"/>
          <w:lang w:val="pt-BR"/>
        </w:rPr>
        <w:t>UC9 Consultar Procedimentos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9F7BBB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Permitir a consulta de credenciados do </w:t>
      </w:r>
      <w:proofErr w:type="spellStart"/>
      <w:r>
        <w:rPr>
          <w:rFonts w:ascii="Arial" w:hAnsi="Arial" w:cs="Arial"/>
          <w:lang w:val="pt-BR"/>
        </w:rPr>
        <w:t>PetLife</w:t>
      </w:r>
      <w:proofErr w:type="spellEnd"/>
      <w:r>
        <w:rPr>
          <w:rFonts w:ascii="Arial" w:hAnsi="Arial" w:cs="Arial"/>
          <w:lang w:val="pt-BR"/>
        </w:rPr>
        <w:t xml:space="preserve"> mediante critérios selecionados pelo usuário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9F7BBB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Proprietário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6" w:name="_Toc425054505"/>
      <w:bookmarkStart w:id="7" w:name="_Toc423410239"/>
      <w:bookmarkStart w:id="8" w:name="_Toc350264733"/>
      <w:r w:rsidRPr="00897891">
        <w:rPr>
          <w:rFonts w:cs="Arial"/>
        </w:rPr>
        <w:t>Fluxo de Eventos</w:t>
      </w:r>
      <w:bookmarkEnd w:id="6"/>
      <w:bookmarkEnd w:id="7"/>
      <w:bookmarkEnd w:id="8"/>
    </w:p>
    <w:p w:rsidR="001F207D" w:rsidRDefault="002F7401" w:rsidP="00277CC1">
      <w:pPr>
        <w:pStyle w:val="Ttulo2"/>
        <w:ind w:left="426"/>
        <w:rPr>
          <w:rFonts w:ascii="Arial" w:hAnsi="Arial" w:cs="Arial"/>
        </w:rPr>
      </w:pPr>
      <w:bookmarkStart w:id="9" w:name="_Toc425054506"/>
      <w:bookmarkStart w:id="10" w:name="_Toc423410240"/>
      <w:bookmarkStart w:id="11" w:name="_Toc350264734"/>
      <w:r>
        <w:rPr>
          <w:rFonts w:ascii="Arial" w:hAnsi="Arial" w:cs="Arial"/>
        </w:rPr>
        <w:t xml:space="preserve"> </w:t>
      </w:r>
      <w:r w:rsidR="001F207D" w:rsidRPr="00897891">
        <w:rPr>
          <w:rFonts w:ascii="Arial" w:hAnsi="Arial" w:cs="Arial"/>
        </w:rPr>
        <w:t>Fluxo Básico</w:t>
      </w:r>
      <w:bookmarkEnd w:id="9"/>
      <w:bookmarkEnd w:id="10"/>
      <w:bookmarkEnd w:id="11"/>
      <w:r w:rsidR="001F207D" w:rsidRPr="00897891">
        <w:rPr>
          <w:rFonts w:ascii="Arial" w:hAnsi="Arial" w:cs="Arial"/>
        </w:rPr>
        <w:t xml:space="preserve"> </w:t>
      </w:r>
    </w:p>
    <w:p w:rsidR="009F7BBB" w:rsidRDefault="009F7BBB" w:rsidP="00F37EB1">
      <w:pPr>
        <w:pStyle w:val="Ttulo3"/>
        <w:tabs>
          <w:tab w:val="clear" w:pos="1003"/>
          <w:tab w:val="num" w:pos="993"/>
        </w:tabs>
        <w:ind w:left="993" w:hanging="596"/>
      </w:pPr>
      <w:r>
        <w:t>Proprietário seleciona opção para Consultar Procedimentos</w:t>
      </w:r>
    </w:p>
    <w:p w:rsidR="009F7BBB" w:rsidRDefault="009F7BBB" w:rsidP="00F37EB1">
      <w:pPr>
        <w:pStyle w:val="Ttulo3"/>
        <w:tabs>
          <w:tab w:val="clear" w:pos="1003"/>
          <w:tab w:val="num" w:pos="993"/>
        </w:tabs>
        <w:ind w:left="993" w:hanging="596"/>
      </w:pPr>
      <w:r>
        <w:t>Sistema aciona UC14 para que seja feita a autenticação do usuário</w:t>
      </w:r>
    </w:p>
    <w:p w:rsidR="00E642E5" w:rsidRDefault="009F7BBB" w:rsidP="00F37EB1">
      <w:pPr>
        <w:pStyle w:val="Ttulo3"/>
        <w:tabs>
          <w:tab w:val="clear" w:pos="1003"/>
          <w:tab w:val="num" w:pos="993"/>
        </w:tabs>
        <w:ind w:left="993" w:hanging="596"/>
      </w:pPr>
      <w:r>
        <w:t>Sistema exibe a interface abaixo</w:t>
      </w:r>
      <w:r w:rsidR="002121DF">
        <w:t>:</w:t>
      </w:r>
    </w:p>
    <w:p w:rsidR="00705361" w:rsidRDefault="00705361" w:rsidP="00705361">
      <w:pPr>
        <w:rPr>
          <w:lang w:val="pt-BR"/>
        </w:rPr>
      </w:pPr>
    </w:p>
    <w:p w:rsidR="00705361" w:rsidRDefault="009F7BBB" w:rsidP="00604D27">
      <w:pPr>
        <w:ind w:left="284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5133975" cy="38252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475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34" cy="382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61" w:rsidRDefault="009F7BBB" w:rsidP="009F7BBB">
      <w:pPr>
        <w:pStyle w:val="PargrafodaLista"/>
        <w:numPr>
          <w:ilvl w:val="0"/>
          <w:numId w:val="45"/>
        </w:numPr>
        <w:rPr>
          <w:lang w:val="pt-BR"/>
        </w:rPr>
      </w:pPr>
      <w:r>
        <w:rPr>
          <w:lang w:val="pt-BR"/>
        </w:rPr>
        <w:t>UF: Exibe a lista de unidades da federação para escolha pelo usuário</w:t>
      </w:r>
    </w:p>
    <w:p w:rsidR="009F7BBB" w:rsidRDefault="009F7BBB" w:rsidP="009F7BBB">
      <w:pPr>
        <w:pStyle w:val="PargrafodaLista"/>
        <w:numPr>
          <w:ilvl w:val="0"/>
          <w:numId w:val="45"/>
        </w:numPr>
        <w:rPr>
          <w:lang w:val="pt-BR"/>
        </w:rPr>
      </w:pPr>
      <w:r>
        <w:rPr>
          <w:lang w:val="pt-BR"/>
        </w:rPr>
        <w:t xml:space="preserve">Ao escolher uma UF, exibir a lista de cidades da UF onde existam </w:t>
      </w:r>
      <w:proofErr w:type="gramStart"/>
      <w:r>
        <w:rPr>
          <w:lang w:val="pt-BR"/>
        </w:rPr>
        <w:t xml:space="preserve">credenciados  </w:t>
      </w:r>
      <w:proofErr w:type="spellStart"/>
      <w:r>
        <w:rPr>
          <w:lang w:val="pt-BR"/>
        </w:rPr>
        <w:t>PetLife</w:t>
      </w:r>
      <w:proofErr w:type="spellEnd"/>
      <w:proofErr w:type="gramEnd"/>
    </w:p>
    <w:p w:rsidR="009F7BBB" w:rsidRPr="009F7BBB" w:rsidRDefault="009F7BBB" w:rsidP="009F7BBB">
      <w:pPr>
        <w:pStyle w:val="PargrafodaLista"/>
        <w:numPr>
          <w:ilvl w:val="0"/>
          <w:numId w:val="45"/>
        </w:numPr>
        <w:rPr>
          <w:lang w:val="pt-BR"/>
        </w:rPr>
      </w:pPr>
      <w:r>
        <w:rPr>
          <w:lang w:val="pt-BR"/>
        </w:rPr>
        <w:t>Permitir a escolha entre a exibição dos credenciados, do corpo clínico ou de todos. A opção Todos deve vir previamente selecionada</w:t>
      </w:r>
    </w:p>
    <w:p w:rsidR="00E642E5" w:rsidRDefault="00E95F3E" w:rsidP="00CA5AAF">
      <w:pPr>
        <w:pStyle w:val="Ttulo3"/>
        <w:ind w:left="993" w:hanging="596"/>
      </w:pPr>
      <w:r>
        <w:lastRenderedPageBreak/>
        <w:t>Proprietário seleciona UF, Cidade, tipo de exibição e clica em Pesquisar</w:t>
      </w:r>
    </w:p>
    <w:p w:rsidR="00E95F3E" w:rsidRDefault="00E95F3E" w:rsidP="00E95F3E">
      <w:pPr>
        <w:pStyle w:val="Ttulo3"/>
        <w:ind w:left="993" w:hanging="596"/>
      </w:pPr>
      <w:r>
        <w:t>Sistema exibe a lista de credenciados conforme as opções escolhidas pelo proprietário</w:t>
      </w:r>
    </w:p>
    <w:p w:rsidR="00E95F3E" w:rsidRPr="00E95F3E" w:rsidRDefault="00E95F3E" w:rsidP="00E95F3E">
      <w:pPr>
        <w:ind w:left="720" w:firstLine="273"/>
        <w:rPr>
          <w:rFonts w:ascii="Arial" w:hAnsi="Arial" w:cs="Arial"/>
          <w:lang w:val="pt-BR"/>
        </w:rPr>
      </w:pPr>
      <w:r w:rsidRPr="00E95F3E">
        <w:rPr>
          <w:rFonts w:ascii="Arial" w:hAnsi="Arial" w:cs="Arial"/>
          <w:lang w:val="pt-BR"/>
        </w:rPr>
        <w:t>Exibir 25 resultados por página.</w:t>
      </w: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2" w:name="_5.2.2_S02_Pesquisar"/>
      <w:bookmarkStart w:id="13" w:name="_5.2.2_S02_Alterar"/>
      <w:bookmarkEnd w:id="12"/>
      <w:bookmarkEnd w:id="13"/>
    </w:p>
    <w:p w:rsidR="000E4A07" w:rsidRDefault="000E4A07" w:rsidP="001100F7">
      <w:pPr>
        <w:pStyle w:val="Ttulo2"/>
        <w:numPr>
          <w:ilvl w:val="0"/>
          <w:numId w:val="0"/>
        </w:numPr>
        <w:ind w:left="426"/>
        <w:rPr>
          <w:rFonts w:ascii="Arial" w:hAnsi="Arial" w:cs="Arial"/>
        </w:rPr>
      </w:pPr>
      <w:bookmarkStart w:id="14" w:name="_GoBack"/>
      <w:bookmarkEnd w:id="14"/>
    </w:p>
    <w:sectPr w:rsidR="000E4A07" w:rsidSect="005E5525">
      <w:headerReference w:type="default" r:id="rId9"/>
      <w:footerReference w:type="default" r:id="rId10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4DB" w:rsidRDefault="00DB44DB">
      <w:r>
        <w:separator/>
      </w:r>
    </w:p>
  </w:endnote>
  <w:endnote w:type="continuationSeparator" w:id="0">
    <w:p w:rsidR="00DB44DB" w:rsidRDefault="00DB4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BC28CE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proofErr w:type="spellStart"/>
          <w:r w:rsidR="00BC28CE">
            <w:rPr>
              <w:lang w:val="pt-BR"/>
            </w:rPr>
            <w:t>PetLife</w:t>
          </w:r>
          <w:proofErr w:type="spellEnd"/>
          <w:r w:rsidR="00BC28CE">
            <w:rPr>
              <w:lang w:val="pt-BR"/>
            </w:rPr>
            <w:t xml:space="preserve"> - 2018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AB64F4">
            <w:rPr>
              <w:rStyle w:val="Nmerodepgina"/>
              <w:noProof/>
              <w:lang w:val="pt-BR"/>
            </w:rPr>
            <w:t>1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4DB" w:rsidRDefault="00DB44DB">
      <w:r>
        <w:separator/>
      </w:r>
    </w:p>
  </w:footnote>
  <w:footnote w:type="continuationSeparator" w:id="0">
    <w:p w:rsidR="00DB44DB" w:rsidRDefault="00DB44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BC28CE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proofErr w:type="spellStart"/>
          <w:r w:rsidR="00BC28CE">
            <w:rPr>
              <w:lang w:val="pt-BR"/>
            </w:rPr>
            <w:t>PetLife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CD4910">
          <w:pPr>
            <w:tabs>
              <w:tab w:val="left" w:pos="1135"/>
            </w:tabs>
            <w:ind w:right="68"/>
            <w:rPr>
              <w:lang w:val="pt-BR"/>
            </w:rPr>
          </w:pP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BC28CE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BC28CE">
            <w:rPr>
              <w:lang w:val="pt-BR"/>
            </w:rPr>
            <w:t>UC9 Consultar Procedimentos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BC28CE">
          <w:r>
            <w:rPr>
              <w:lang w:val="pt-BR"/>
            </w:rPr>
            <w:t xml:space="preserve">  Data:</w:t>
          </w:r>
          <w:r>
            <w:t xml:space="preserve"> </w:t>
          </w:r>
          <w:r w:rsidR="00BC28CE">
            <w:t>30/08/2018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43"/>
        </w:tabs>
        <w:ind w:left="28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3D7A2C8B"/>
    <w:multiLevelType w:val="hybridMultilevel"/>
    <w:tmpl w:val="03A6589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>
    <w:nsid w:val="46E16B8E"/>
    <w:multiLevelType w:val="hybridMultilevel"/>
    <w:tmpl w:val="DD9663CC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4E777EE2"/>
    <w:multiLevelType w:val="hybridMultilevel"/>
    <w:tmpl w:val="F538FC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F54045"/>
    <w:multiLevelType w:val="hybridMultilevel"/>
    <w:tmpl w:val="AA145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653E21"/>
    <w:multiLevelType w:val="hybridMultilevel"/>
    <w:tmpl w:val="7786E9C6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74D01E40"/>
    <w:multiLevelType w:val="hybridMultilevel"/>
    <w:tmpl w:val="6756D6D0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5"/>
  </w:num>
  <w:num w:numId="40">
    <w:abstractNumId w:val="4"/>
  </w:num>
  <w:num w:numId="41">
    <w:abstractNumId w:val="1"/>
  </w:num>
  <w:num w:numId="42">
    <w:abstractNumId w:val="0"/>
  </w:num>
  <w:num w:numId="43">
    <w:abstractNumId w:val="2"/>
  </w:num>
  <w:num w:numId="44">
    <w:abstractNumId w:val="3"/>
  </w:num>
  <w:num w:numId="45">
    <w:abstractNumId w:val="8"/>
  </w:num>
  <w:num w:numId="4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ED7248"/>
    <w:rsid w:val="00007444"/>
    <w:rsid w:val="000101E4"/>
    <w:rsid w:val="000121A8"/>
    <w:rsid w:val="00016832"/>
    <w:rsid w:val="000235E6"/>
    <w:rsid w:val="00030044"/>
    <w:rsid w:val="00032B76"/>
    <w:rsid w:val="00033D5F"/>
    <w:rsid w:val="00046C7D"/>
    <w:rsid w:val="00057B06"/>
    <w:rsid w:val="000749AB"/>
    <w:rsid w:val="000A1DCC"/>
    <w:rsid w:val="000E4A07"/>
    <w:rsid w:val="000E78CA"/>
    <w:rsid w:val="000F4B60"/>
    <w:rsid w:val="0010408B"/>
    <w:rsid w:val="001100F7"/>
    <w:rsid w:val="00114799"/>
    <w:rsid w:val="0013187B"/>
    <w:rsid w:val="00133E38"/>
    <w:rsid w:val="001465F4"/>
    <w:rsid w:val="00162F2A"/>
    <w:rsid w:val="00173570"/>
    <w:rsid w:val="001856E3"/>
    <w:rsid w:val="001C52E0"/>
    <w:rsid w:val="001C716E"/>
    <w:rsid w:val="001D35B4"/>
    <w:rsid w:val="001F0C1F"/>
    <w:rsid w:val="001F207D"/>
    <w:rsid w:val="001F401E"/>
    <w:rsid w:val="00203BE8"/>
    <w:rsid w:val="00207C10"/>
    <w:rsid w:val="002121DF"/>
    <w:rsid w:val="00222EFF"/>
    <w:rsid w:val="002243A6"/>
    <w:rsid w:val="00235A13"/>
    <w:rsid w:val="002401A0"/>
    <w:rsid w:val="00241000"/>
    <w:rsid w:val="00242571"/>
    <w:rsid w:val="00254AAD"/>
    <w:rsid w:val="00254D1F"/>
    <w:rsid w:val="00260C4F"/>
    <w:rsid w:val="00263803"/>
    <w:rsid w:val="00277CC1"/>
    <w:rsid w:val="002A0230"/>
    <w:rsid w:val="002A4908"/>
    <w:rsid w:val="002C0E32"/>
    <w:rsid w:val="002C2DAB"/>
    <w:rsid w:val="002C5E45"/>
    <w:rsid w:val="002C5F2A"/>
    <w:rsid w:val="002C72A4"/>
    <w:rsid w:val="002D28DD"/>
    <w:rsid w:val="002F1065"/>
    <w:rsid w:val="002F7401"/>
    <w:rsid w:val="00304E7E"/>
    <w:rsid w:val="003239ED"/>
    <w:rsid w:val="00341200"/>
    <w:rsid w:val="00355E80"/>
    <w:rsid w:val="00356451"/>
    <w:rsid w:val="0037134A"/>
    <w:rsid w:val="0037638F"/>
    <w:rsid w:val="003A51E6"/>
    <w:rsid w:val="003B5D87"/>
    <w:rsid w:val="003D1480"/>
    <w:rsid w:val="003D70DC"/>
    <w:rsid w:val="003E77D7"/>
    <w:rsid w:val="003F004C"/>
    <w:rsid w:val="003F00AA"/>
    <w:rsid w:val="003F1142"/>
    <w:rsid w:val="0042034E"/>
    <w:rsid w:val="0044356A"/>
    <w:rsid w:val="00461D62"/>
    <w:rsid w:val="00472140"/>
    <w:rsid w:val="00473CA6"/>
    <w:rsid w:val="00485BBB"/>
    <w:rsid w:val="004A07C8"/>
    <w:rsid w:val="004A2B46"/>
    <w:rsid w:val="004B3360"/>
    <w:rsid w:val="004B6488"/>
    <w:rsid w:val="004C382C"/>
    <w:rsid w:val="004C72FA"/>
    <w:rsid w:val="004D17C4"/>
    <w:rsid w:val="004D1E5A"/>
    <w:rsid w:val="004D7B3A"/>
    <w:rsid w:val="005534E0"/>
    <w:rsid w:val="0057228E"/>
    <w:rsid w:val="00583619"/>
    <w:rsid w:val="00596D4D"/>
    <w:rsid w:val="005A4A60"/>
    <w:rsid w:val="005C3244"/>
    <w:rsid w:val="005D00E3"/>
    <w:rsid w:val="005E5525"/>
    <w:rsid w:val="005F43ED"/>
    <w:rsid w:val="0060057D"/>
    <w:rsid w:val="00600F7F"/>
    <w:rsid w:val="006045B0"/>
    <w:rsid w:val="00604D27"/>
    <w:rsid w:val="00611672"/>
    <w:rsid w:val="00626308"/>
    <w:rsid w:val="006378C6"/>
    <w:rsid w:val="006506C2"/>
    <w:rsid w:val="00657F17"/>
    <w:rsid w:val="00662BD2"/>
    <w:rsid w:val="00675F40"/>
    <w:rsid w:val="006906AA"/>
    <w:rsid w:val="00691604"/>
    <w:rsid w:val="006B2235"/>
    <w:rsid w:val="006B7C6F"/>
    <w:rsid w:val="006C2144"/>
    <w:rsid w:val="006C2D06"/>
    <w:rsid w:val="006C3D2C"/>
    <w:rsid w:val="006D12FD"/>
    <w:rsid w:val="006D3790"/>
    <w:rsid w:val="006D447E"/>
    <w:rsid w:val="006D4490"/>
    <w:rsid w:val="0070423A"/>
    <w:rsid w:val="00705361"/>
    <w:rsid w:val="007233DA"/>
    <w:rsid w:val="00724F72"/>
    <w:rsid w:val="00734CB9"/>
    <w:rsid w:val="007359D7"/>
    <w:rsid w:val="00741961"/>
    <w:rsid w:val="007632C2"/>
    <w:rsid w:val="007909F0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40F6"/>
    <w:rsid w:val="00865201"/>
    <w:rsid w:val="00884295"/>
    <w:rsid w:val="00894F85"/>
    <w:rsid w:val="008953D8"/>
    <w:rsid w:val="00897891"/>
    <w:rsid w:val="008A172C"/>
    <w:rsid w:val="008B01CB"/>
    <w:rsid w:val="008D0DFA"/>
    <w:rsid w:val="008F27A4"/>
    <w:rsid w:val="008F3165"/>
    <w:rsid w:val="008F3705"/>
    <w:rsid w:val="008F3ED9"/>
    <w:rsid w:val="00900132"/>
    <w:rsid w:val="00903B36"/>
    <w:rsid w:val="00927898"/>
    <w:rsid w:val="00943201"/>
    <w:rsid w:val="00944ECA"/>
    <w:rsid w:val="00960EFE"/>
    <w:rsid w:val="00967929"/>
    <w:rsid w:val="009735C5"/>
    <w:rsid w:val="00982482"/>
    <w:rsid w:val="009A7AAB"/>
    <w:rsid w:val="009B784A"/>
    <w:rsid w:val="009C705C"/>
    <w:rsid w:val="009E4122"/>
    <w:rsid w:val="009F7BBB"/>
    <w:rsid w:val="00A4401E"/>
    <w:rsid w:val="00A548DC"/>
    <w:rsid w:val="00A61DC5"/>
    <w:rsid w:val="00A81423"/>
    <w:rsid w:val="00A96635"/>
    <w:rsid w:val="00AA3026"/>
    <w:rsid w:val="00AB64F4"/>
    <w:rsid w:val="00AB7933"/>
    <w:rsid w:val="00AC7BA0"/>
    <w:rsid w:val="00AD721E"/>
    <w:rsid w:val="00B04006"/>
    <w:rsid w:val="00B06108"/>
    <w:rsid w:val="00B1205A"/>
    <w:rsid w:val="00B17B8E"/>
    <w:rsid w:val="00B22B3B"/>
    <w:rsid w:val="00B26884"/>
    <w:rsid w:val="00B37832"/>
    <w:rsid w:val="00B46D65"/>
    <w:rsid w:val="00B676CC"/>
    <w:rsid w:val="00B7039A"/>
    <w:rsid w:val="00B8107C"/>
    <w:rsid w:val="00B847AD"/>
    <w:rsid w:val="00B949C0"/>
    <w:rsid w:val="00BA53E5"/>
    <w:rsid w:val="00BB01DB"/>
    <w:rsid w:val="00BC28CE"/>
    <w:rsid w:val="00BC28E5"/>
    <w:rsid w:val="00BD2ED4"/>
    <w:rsid w:val="00BD34E9"/>
    <w:rsid w:val="00BD484F"/>
    <w:rsid w:val="00BF5D8A"/>
    <w:rsid w:val="00C0038D"/>
    <w:rsid w:val="00C10D89"/>
    <w:rsid w:val="00C34D48"/>
    <w:rsid w:val="00C36921"/>
    <w:rsid w:val="00C41BA9"/>
    <w:rsid w:val="00C425B7"/>
    <w:rsid w:val="00C455D6"/>
    <w:rsid w:val="00C511C2"/>
    <w:rsid w:val="00C60A20"/>
    <w:rsid w:val="00C63E2C"/>
    <w:rsid w:val="00C93957"/>
    <w:rsid w:val="00C9487D"/>
    <w:rsid w:val="00C975DC"/>
    <w:rsid w:val="00CA5235"/>
    <w:rsid w:val="00CA5AAF"/>
    <w:rsid w:val="00CA5D63"/>
    <w:rsid w:val="00CB5E7A"/>
    <w:rsid w:val="00CB65F6"/>
    <w:rsid w:val="00CD0511"/>
    <w:rsid w:val="00CD3531"/>
    <w:rsid w:val="00CD4910"/>
    <w:rsid w:val="00D03EC2"/>
    <w:rsid w:val="00D064E9"/>
    <w:rsid w:val="00D07765"/>
    <w:rsid w:val="00D2115C"/>
    <w:rsid w:val="00D24E17"/>
    <w:rsid w:val="00D42316"/>
    <w:rsid w:val="00D453B4"/>
    <w:rsid w:val="00D5283E"/>
    <w:rsid w:val="00D8718F"/>
    <w:rsid w:val="00DA3855"/>
    <w:rsid w:val="00DB44DB"/>
    <w:rsid w:val="00E31068"/>
    <w:rsid w:val="00E36172"/>
    <w:rsid w:val="00E40B87"/>
    <w:rsid w:val="00E458C8"/>
    <w:rsid w:val="00E513B9"/>
    <w:rsid w:val="00E642E5"/>
    <w:rsid w:val="00E67B4C"/>
    <w:rsid w:val="00E73728"/>
    <w:rsid w:val="00E95F3E"/>
    <w:rsid w:val="00EB7ED5"/>
    <w:rsid w:val="00ED7248"/>
    <w:rsid w:val="00EE1042"/>
    <w:rsid w:val="00F01CFC"/>
    <w:rsid w:val="00F03FF3"/>
    <w:rsid w:val="00F130CD"/>
    <w:rsid w:val="00F23297"/>
    <w:rsid w:val="00F32635"/>
    <w:rsid w:val="00F35D32"/>
    <w:rsid w:val="00F37EB1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10877AB-72A5-4D19-B91E-515B6CF6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1D3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CD2C5-2747-4A38-9BE2-CB7B6C503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1012</TotalTime>
  <Pages>2</Pages>
  <Words>140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LOUSA3D</cp:lastModifiedBy>
  <cp:revision>75</cp:revision>
  <cp:lastPrinted>2006-04-06T17:03:00Z</cp:lastPrinted>
  <dcterms:created xsi:type="dcterms:W3CDTF">2013-09-02T20:34:00Z</dcterms:created>
  <dcterms:modified xsi:type="dcterms:W3CDTF">2018-08-30T22:50:00Z</dcterms:modified>
</cp:coreProperties>
</file>